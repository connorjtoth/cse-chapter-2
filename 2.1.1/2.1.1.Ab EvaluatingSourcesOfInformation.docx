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F8A" w:rsidRDefault="00776F8A" w:rsidP="00776F8A">
      <w:pPr>
        <w:tabs>
          <w:tab w:val="left" w:pos="2880"/>
        </w:tabs>
        <w:spacing w:before="100"/>
        <w:jc w:val="right"/>
        <w:rPr>
          <w:rFonts w:ascii="Georgia" w:hAnsi="Georgia" w:cs="Arial"/>
          <w:b/>
          <w:color w:val="002B52"/>
          <w:sz w:val="40"/>
          <w:szCs w:val="48"/>
        </w:rPr>
      </w:pPr>
      <w:bookmarkStart w:id="0" w:name="_GoBack"/>
      <w:bookmarkEnd w:id="0"/>
      <w:r>
        <w:rPr>
          <w:noProof/>
          <w:color w:val="002060"/>
          <w:sz w:val="40"/>
        </w:rPr>
        <w:drawing>
          <wp:inline distT="0" distB="0" distL="0" distR="0" wp14:anchorId="19353CD8" wp14:editId="2A6BEE48">
            <wp:extent cx="3562350" cy="457200"/>
            <wp:effectExtent l="0" t="0" r="0" b="0"/>
            <wp:docPr id="1" name="Picture 1" descr="C:\Users\lsmith\Dropbox\2014-15 Curriculum Release\Templates\Logos\PLTW_Com_sc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Com_sci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A1A" w:rsidRDefault="00776F8A" w:rsidP="003D0BAD">
      <w:pPr>
        <w:tabs>
          <w:tab w:val="left" w:pos="2880"/>
        </w:tabs>
        <w:spacing w:before="100"/>
        <w:rPr>
          <w:rFonts w:ascii="Georgia" w:hAnsi="Georgia" w:cs="Arial"/>
          <w:b/>
          <w:color w:val="002B52"/>
          <w:sz w:val="40"/>
          <w:szCs w:val="48"/>
        </w:rPr>
      </w:pPr>
      <w:r w:rsidRPr="00776F8A">
        <w:rPr>
          <w:rFonts w:ascii="Georgia" w:hAnsi="Georgia" w:cs="Arial"/>
          <w:b/>
          <w:color w:val="002B52"/>
          <w:sz w:val="40"/>
          <w:szCs w:val="48"/>
        </w:rPr>
        <w:t>Activity 2.1.1 Supplement B</w:t>
      </w:r>
      <w:r w:rsidR="003D0BAD">
        <w:rPr>
          <w:rFonts w:ascii="Georgia" w:hAnsi="Georgia" w:cs="Arial"/>
          <w:b/>
          <w:color w:val="002B52"/>
          <w:sz w:val="40"/>
          <w:szCs w:val="48"/>
        </w:rPr>
        <w:t>:</w:t>
      </w:r>
      <w:r w:rsidRPr="00776F8A">
        <w:rPr>
          <w:rFonts w:ascii="Georgia" w:hAnsi="Georgia" w:cs="Arial"/>
          <w:b/>
          <w:color w:val="002B52"/>
          <w:sz w:val="40"/>
          <w:szCs w:val="48"/>
        </w:rPr>
        <w:t xml:space="preserve"> Evaluating Sources of Information</w:t>
      </w:r>
    </w:p>
    <w:p w:rsidR="00776F8A" w:rsidRPr="00776F8A" w:rsidRDefault="00776F8A" w:rsidP="00776F8A">
      <w:pPr>
        <w:pStyle w:val="NormalWeb"/>
        <w:spacing w:before="0" w:beforeAutospacing="0" w:after="0" w:afterAutospacing="0"/>
        <w:rPr>
          <w:rFonts w:ascii="Arial" w:hAnsi="Arial" w:cs="Arial"/>
          <w:sz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0"/>
        <w:gridCol w:w="3864"/>
        <w:gridCol w:w="3864"/>
        <w:gridCol w:w="3972"/>
      </w:tblGrid>
      <w:tr w:rsidR="009C2625" w:rsidTr="00E95A7A">
        <w:trPr>
          <w:trHeight w:val="953"/>
        </w:trPr>
        <w:tc>
          <w:tcPr>
            <w:tcW w:w="1980" w:type="dxa"/>
          </w:tcPr>
          <w:p w:rsidR="00C90A1A" w:rsidRDefault="000D7201" w:rsidP="000D7201">
            <w:pPr>
              <w:pStyle w:val="ListParagraph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Category of s</w:t>
            </w:r>
            <w:r w:rsidR="00E95A7A">
              <w:rPr>
                <w:rFonts w:cs="Arial"/>
              </w:rPr>
              <w:t>ource:</w:t>
            </w:r>
          </w:p>
        </w:tc>
        <w:tc>
          <w:tcPr>
            <w:tcW w:w="3864" w:type="dxa"/>
          </w:tcPr>
          <w:p w:rsidR="009C2625" w:rsidRDefault="00E95A7A" w:rsidP="00E95A7A">
            <w:pPr>
              <w:pStyle w:val="ListParagraph"/>
              <w:numPr>
                <w:ilvl w:val="0"/>
                <w:numId w:val="32"/>
              </w:numPr>
              <w:ind w:left="270" w:hanging="270"/>
              <w:rPr>
                <w:rFonts w:cs="Arial"/>
              </w:rPr>
            </w:pPr>
            <w:r>
              <w:rPr>
                <w:rFonts w:cs="Arial"/>
              </w:rPr>
              <w:t>Source is most c</w:t>
            </w:r>
            <w:r w:rsidR="009C2625">
              <w:rPr>
                <w:rFonts w:cs="Arial"/>
              </w:rPr>
              <w:t>redible</w:t>
            </w:r>
          </w:p>
          <w:p w:rsidR="009C2625" w:rsidRDefault="00E95A7A" w:rsidP="00E95A7A">
            <w:pPr>
              <w:pStyle w:val="ListParagraph"/>
              <w:numPr>
                <w:ilvl w:val="0"/>
                <w:numId w:val="32"/>
              </w:numPr>
              <w:ind w:left="270" w:hanging="270"/>
              <w:rPr>
                <w:rFonts w:cs="Arial"/>
              </w:rPr>
            </w:pPr>
            <w:r>
              <w:rPr>
                <w:rFonts w:cs="Arial"/>
              </w:rPr>
              <w:t xml:space="preserve">I am in the intended </w:t>
            </w:r>
            <w:r w:rsidR="009C2625">
              <w:rPr>
                <w:rFonts w:cs="Arial"/>
              </w:rPr>
              <w:t>audience</w:t>
            </w:r>
          </w:p>
        </w:tc>
        <w:tc>
          <w:tcPr>
            <w:tcW w:w="3864" w:type="dxa"/>
          </w:tcPr>
          <w:p w:rsidR="00C90A1A" w:rsidRDefault="009C2625" w:rsidP="00E95A7A">
            <w:pPr>
              <w:pStyle w:val="ListParagraph"/>
              <w:numPr>
                <w:ilvl w:val="0"/>
                <w:numId w:val="32"/>
              </w:numPr>
              <w:ind w:left="270" w:hanging="270"/>
              <w:rPr>
                <w:rFonts w:cs="Arial"/>
              </w:rPr>
            </w:pPr>
            <w:r>
              <w:rPr>
                <w:rFonts w:cs="Arial"/>
              </w:rPr>
              <w:t xml:space="preserve">I am not in the author's </w:t>
            </w:r>
            <w:r w:rsidR="005125CE">
              <w:rPr>
                <w:rFonts w:cs="Arial"/>
              </w:rPr>
              <w:t xml:space="preserve">intended </w:t>
            </w:r>
            <w:r>
              <w:rPr>
                <w:rFonts w:cs="Arial"/>
              </w:rPr>
              <w:t>audience for my task</w:t>
            </w:r>
          </w:p>
        </w:tc>
        <w:tc>
          <w:tcPr>
            <w:tcW w:w="3972" w:type="dxa"/>
          </w:tcPr>
          <w:p w:rsidR="00C90A1A" w:rsidRDefault="00E95A7A" w:rsidP="00E95A7A">
            <w:pPr>
              <w:pStyle w:val="ListParagraph"/>
              <w:numPr>
                <w:ilvl w:val="0"/>
                <w:numId w:val="32"/>
              </w:numPr>
              <w:ind w:left="180" w:hanging="180"/>
              <w:rPr>
                <w:rFonts w:cs="Arial"/>
              </w:rPr>
            </w:pPr>
            <w:r>
              <w:rPr>
                <w:rFonts w:cs="Arial"/>
              </w:rPr>
              <w:t>Source is n</w:t>
            </w:r>
            <w:r w:rsidR="009C2625">
              <w:rPr>
                <w:rFonts w:cs="Arial"/>
              </w:rPr>
              <w:t>ot the most credible</w:t>
            </w:r>
          </w:p>
        </w:tc>
      </w:tr>
      <w:tr w:rsidR="009C2625" w:rsidTr="00E95A7A">
        <w:trPr>
          <w:trHeight w:val="809"/>
        </w:trPr>
        <w:tc>
          <w:tcPr>
            <w:tcW w:w="1980" w:type="dxa"/>
            <w:vAlign w:val="center"/>
          </w:tcPr>
          <w:p w:rsidR="009C2625" w:rsidRDefault="009C2625" w:rsidP="00E95A7A">
            <w:pPr>
              <w:pStyle w:val="ListParagraph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URL</w:t>
            </w:r>
          </w:p>
        </w:tc>
        <w:tc>
          <w:tcPr>
            <w:tcW w:w="3864" w:type="dxa"/>
          </w:tcPr>
          <w:p w:rsidR="009C2625" w:rsidRDefault="009C2625" w:rsidP="00954A9B">
            <w:pPr>
              <w:pStyle w:val="ListParagraph"/>
              <w:ind w:left="0"/>
              <w:rPr>
                <w:rFonts w:cs="Arial"/>
              </w:rPr>
            </w:pPr>
          </w:p>
        </w:tc>
        <w:tc>
          <w:tcPr>
            <w:tcW w:w="3864" w:type="dxa"/>
          </w:tcPr>
          <w:p w:rsidR="009C2625" w:rsidRDefault="009C2625" w:rsidP="00954A9B">
            <w:pPr>
              <w:pStyle w:val="ListParagraph"/>
              <w:ind w:left="0"/>
              <w:rPr>
                <w:rFonts w:cs="Arial"/>
              </w:rPr>
            </w:pPr>
          </w:p>
        </w:tc>
        <w:tc>
          <w:tcPr>
            <w:tcW w:w="3972" w:type="dxa"/>
          </w:tcPr>
          <w:p w:rsidR="009C2625" w:rsidRDefault="009C2625" w:rsidP="00954A9B">
            <w:pPr>
              <w:pStyle w:val="ListParagraph"/>
              <w:ind w:left="0"/>
              <w:rPr>
                <w:rFonts w:cs="Arial"/>
              </w:rPr>
            </w:pPr>
          </w:p>
        </w:tc>
      </w:tr>
      <w:tr w:rsidR="009C2625" w:rsidTr="00E95A7A">
        <w:trPr>
          <w:trHeight w:val="827"/>
        </w:trPr>
        <w:tc>
          <w:tcPr>
            <w:tcW w:w="1980" w:type="dxa"/>
            <w:vAlign w:val="center"/>
          </w:tcPr>
          <w:p w:rsidR="00C90A1A" w:rsidRDefault="009C2625" w:rsidP="00E95A7A">
            <w:pPr>
              <w:pStyle w:val="ListParagraph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Author, Title</w:t>
            </w:r>
          </w:p>
        </w:tc>
        <w:tc>
          <w:tcPr>
            <w:tcW w:w="3864" w:type="dxa"/>
          </w:tcPr>
          <w:p w:rsidR="00C90A1A" w:rsidRDefault="00C90A1A" w:rsidP="00954A9B">
            <w:pPr>
              <w:pStyle w:val="ListParagraph"/>
              <w:ind w:left="0"/>
              <w:rPr>
                <w:rFonts w:cs="Arial"/>
              </w:rPr>
            </w:pPr>
          </w:p>
        </w:tc>
        <w:tc>
          <w:tcPr>
            <w:tcW w:w="3864" w:type="dxa"/>
          </w:tcPr>
          <w:p w:rsidR="00C90A1A" w:rsidRDefault="00C90A1A" w:rsidP="00954A9B">
            <w:pPr>
              <w:pStyle w:val="ListParagraph"/>
              <w:ind w:left="0"/>
              <w:rPr>
                <w:rFonts w:cs="Arial"/>
              </w:rPr>
            </w:pPr>
          </w:p>
        </w:tc>
        <w:tc>
          <w:tcPr>
            <w:tcW w:w="3972" w:type="dxa"/>
          </w:tcPr>
          <w:p w:rsidR="00C90A1A" w:rsidRDefault="00C90A1A" w:rsidP="00954A9B">
            <w:pPr>
              <w:pStyle w:val="ListParagraph"/>
              <w:ind w:left="0"/>
              <w:rPr>
                <w:rFonts w:cs="Arial"/>
              </w:rPr>
            </w:pPr>
          </w:p>
        </w:tc>
      </w:tr>
      <w:tr w:rsidR="009C2625" w:rsidTr="00E95A7A">
        <w:trPr>
          <w:trHeight w:val="1700"/>
        </w:trPr>
        <w:tc>
          <w:tcPr>
            <w:tcW w:w="1980" w:type="dxa"/>
            <w:vAlign w:val="center"/>
          </w:tcPr>
          <w:p w:rsidR="00C90A1A" w:rsidRDefault="009C2625" w:rsidP="00E95A7A">
            <w:pPr>
              <w:pStyle w:val="ListParagraph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Comment on </w:t>
            </w:r>
            <w:r w:rsidR="00C90A1A">
              <w:rPr>
                <w:rFonts w:cs="Arial"/>
              </w:rPr>
              <w:t>Audience</w:t>
            </w:r>
          </w:p>
        </w:tc>
        <w:tc>
          <w:tcPr>
            <w:tcW w:w="3864" w:type="dxa"/>
          </w:tcPr>
          <w:p w:rsidR="00C90A1A" w:rsidRDefault="00C90A1A" w:rsidP="00954A9B">
            <w:pPr>
              <w:pStyle w:val="ListParagraph"/>
              <w:ind w:left="0"/>
              <w:rPr>
                <w:rFonts w:cs="Arial"/>
              </w:rPr>
            </w:pPr>
          </w:p>
        </w:tc>
        <w:tc>
          <w:tcPr>
            <w:tcW w:w="3864" w:type="dxa"/>
          </w:tcPr>
          <w:p w:rsidR="00C90A1A" w:rsidRDefault="00C90A1A" w:rsidP="00954A9B">
            <w:pPr>
              <w:pStyle w:val="ListParagraph"/>
              <w:ind w:left="0"/>
              <w:rPr>
                <w:rFonts w:cs="Arial"/>
              </w:rPr>
            </w:pPr>
          </w:p>
        </w:tc>
        <w:tc>
          <w:tcPr>
            <w:tcW w:w="3972" w:type="dxa"/>
          </w:tcPr>
          <w:p w:rsidR="00C90A1A" w:rsidRDefault="00C90A1A" w:rsidP="00954A9B">
            <w:pPr>
              <w:pStyle w:val="ListParagraph"/>
              <w:ind w:left="0"/>
              <w:rPr>
                <w:rFonts w:cs="Arial"/>
              </w:rPr>
            </w:pPr>
          </w:p>
        </w:tc>
      </w:tr>
      <w:tr w:rsidR="009C2625" w:rsidTr="00E95A7A">
        <w:trPr>
          <w:trHeight w:val="2789"/>
        </w:trPr>
        <w:tc>
          <w:tcPr>
            <w:tcW w:w="1980" w:type="dxa"/>
            <w:vAlign w:val="center"/>
          </w:tcPr>
          <w:p w:rsidR="00C90A1A" w:rsidRDefault="009C2625" w:rsidP="00E95A7A">
            <w:pPr>
              <w:pStyle w:val="ListParagraph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Comment on </w:t>
            </w:r>
            <w:r w:rsidR="00C90A1A">
              <w:rPr>
                <w:rFonts w:cs="Arial"/>
              </w:rPr>
              <w:t>Reliability</w:t>
            </w:r>
          </w:p>
        </w:tc>
        <w:tc>
          <w:tcPr>
            <w:tcW w:w="3864" w:type="dxa"/>
          </w:tcPr>
          <w:p w:rsidR="00C90A1A" w:rsidRDefault="00C90A1A" w:rsidP="00954A9B">
            <w:pPr>
              <w:pStyle w:val="ListParagraph"/>
              <w:ind w:left="0"/>
              <w:rPr>
                <w:rFonts w:cs="Arial"/>
              </w:rPr>
            </w:pPr>
          </w:p>
        </w:tc>
        <w:tc>
          <w:tcPr>
            <w:tcW w:w="3864" w:type="dxa"/>
          </w:tcPr>
          <w:p w:rsidR="00C90A1A" w:rsidRDefault="00C90A1A" w:rsidP="00954A9B">
            <w:pPr>
              <w:pStyle w:val="ListParagraph"/>
              <w:ind w:left="0"/>
              <w:rPr>
                <w:rFonts w:cs="Arial"/>
              </w:rPr>
            </w:pPr>
          </w:p>
        </w:tc>
        <w:tc>
          <w:tcPr>
            <w:tcW w:w="3972" w:type="dxa"/>
          </w:tcPr>
          <w:p w:rsidR="00C90A1A" w:rsidRDefault="00C90A1A" w:rsidP="00954A9B">
            <w:pPr>
              <w:pStyle w:val="ListParagraph"/>
              <w:ind w:left="0"/>
              <w:rPr>
                <w:rFonts w:cs="Arial"/>
              </w:rPr>
            </w:pPr>
          </w:p>
        </w:tc>
      </w:tr>
    </w:tbl>
    <w:p w:rsidR="00954A9B" w:rsidRPr="00112D65" w:rsidRDefault="00954A9B" w:rsidP="00954A9B">
      <w:pPr>
        <w:pStyle w:val="ListParagraph"/>
        <w:rPr>
          <w:rFonts w:cs="Arial"/>
        </w:rPr>
      </w:pPr>
    </w:p>
    <w:p w:rsidR="00000D3D" w:rsidRPr="00E95A7A" w:rsidRDefault="00000D3D" w:rsidP="00E95A7A">
      <w:pPr>
        <w:rPr>
          <w:rFonts w:cs="Arial"/>
        </w:rPr>
      </w:pPr>
    </w:p>
    <w:sectPr w:rsidR="00000D3D" w:rsidRPr="00E95A7A" w:rsidSect="00E95A7A">
      <w:headerReference w:type="even" r:id="rId10"/>
      <w:footerReference w:type="default" r:id="rId11"/>
      <w:pgSz w:w="15840" w:h="12240" w:orient="landscape" w:code="1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5B3" w:rsidRDefault="00E245B3">
      <w:r>
        <w:separator/>
      </w:r>
    </w:p>
    <w:p w:rsidR="00E245B3" w:rsidRDefault="00E245B3"/>
    <w:p w:rsidR="00E245B3" w:rsidRDefault="00E245B3"/>
  </w:endnote>
  <w:endnote w:type="continuationSeparator" w:id="0">
    <w:p w:rsidR="00E245B3" w:rsidRDefault="00E245B3">
      <w:r>
        <w:continuationSeparator/>
      </w:r>
    </w:p>
    <w:p w:rsidR="00E245B3" w:rsidRDefault="00E245B3"/>
    <w:p w:rsidR="00E245B3" w:rsidRDefault="00E245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altName w:val="Lucida Console"/>
    <w:charset w:val="00"/>
    <w:family w:val="modern"/>
    <w:pitch w:val="fixed"/>
    <w:sig w:usb0="800000AF" w:usb1="1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30E" w:rsidRPr="00776F8A" w:rsidRDefault="0071630E" w:rsidP="00776F8A">
    <w:pPr>
      <w:pStyle w:val="Footer"/>
      <w:tabs>
        <w:tab w:val="right" w:pos="13680"/>
      </w:tabs>
      <w:rPr>
        <w:rFonts w:ascii="Georgia" w:hAnsi="Georgia" w:cs="Arial"/>
        <w:i/>
        <w:szCs w:val="20"/>
      </w:rPr>
    </w:pPr>
    <w:r w:rsidRPr="00776F8A">
      <w:rPr>
        <w:rFonts w:ascii="Georgia" w:hAnsi="Georgia" w:cs="Arial"/>
        <w:szCs w:val="20"/>
      </w:rPr>
      <w:t>©</w:t>
    </w:r>
    <w:r w:rsidR="00776F8A" w:rsidRPr="00776F8A">
      <w:rPr>
        <w:rFonts w:ascii="Georgia" w:hAnsi="Georgia" w:cs="Arial"/>
        <w:szCs w:val="20"/>
      </w:rPr>
      <w:t xml:space="preserve"> 2014</w:t>
    </w:r>
    <w:r w:rsidRPr="00776F8A">
      <w:rPr>
        <w:rFonts w:ascii="Georgia" w:hAnsi="Georgia" w:cs="Arial"/>
        <w:szCs w:val="20"/>
      </w:rPr>
      <w:t xml:space="preserve"> Project Lead The Way, Inc.</w:t>
    </w:r>
  </w:p>
  <w:p w:rsidR="0071630E" w:rsidRPr="00776F8A" w:rsidRDefault="00776F8A" w:rsidP="00776F8A">
    <w:pPr>
      <w:pStyle w:val="Footer"/>
      <w:tabs>
        <w:tab w:val="right" w:pos="13680"/>
      </w:tabs>
      <w:rPr>
        <w:rFonts w:ascii="Georgia" w:hAnsi="Georgia"/>
      </w:rPr>
    </w:pPr>
    <w:r w:rsidRPr="00776F8A">
      <w:rPr>
        <w:rFonts w:ascii="Georgia" w:hAnsi="Georgia" w:cs="Arial"/>
        <w:szCs w:val="20"/>
      </w:rPr>
      <w:t>Computer Science and Software Engineering</w:t>
    </w:r>
    <w:r w:rsidR="0071630E" w:rsidRPr="00776F8A">
      <w:rPr>
        <w:rFonts w:ascii="Georgia" w:hAnsi="Georgia"/>
      </w:rPr>
      <w:t xml:space="preserve"> </w:t>
    </w:r>
    <w:r w:rsidR="0071630E" w:rsidRPr="00776F8A">
      <w:rPr>
        <w:rFonts w:ascii="Georgia" w:hAnsi="Georgia" w:cs="Arial"/>
        <w:szCs w:val="20"/>
      </w:rPr>
      <w:t xml:space="preserve">Activity </w:t>
    </w:r>
    <w:r w:rsidR="00B20557" w:rsidRPr="00776F8A">
      <w:rPr>
        <w:rFonts w:ascii="Georgia" w:hAnsi="Georgia" w:cs="Arial"/>
        <w:szCs w:val="20"/>
      </w:rPr>
      <w:t>2</w:t>
    </w:r>
    <w:r w:rsidR="0071630E" w:rsidRPr="00776F8A">
      <w:rPr>
        <w:rFonts w:ascii="Georgia" w:hAnsi="Georgia" w:cs="Arial"/>
        <w:szCs w:val="20"/>
      </w:rPr>
      <w:t>.</w:t>
    </w:r>
    <w:r w:rsidR="00B20557" w:rsidRPr="00776F8A">
      <w:rPr>
        <w:rFonts w:ascii="Georgia" w:hAnsi="Georgia" w:cs="Arial"/>
        <w:szCs w:val="20"/>
      </w:rPr>
      <w:t>1</w:t>
    </w:r>
    <w:r w:rsidR="00253AB6" w:rsidRPr="00776F8A">
      <w:rPr>
        <w:rFonts w:ascii="Georgia" w:hAnsi="Georgia" w:cs="Arial"/>
        <w:szCs w:val="20"/>
      </w:rPr>
      <w:t>.</w:t>
    </w:r>
    <w:r w:rsidR="00647BF3" w:rsidRPr="00776F8A">
      <w:rPr>
        <w:rFonts w:ascii="Georgia" w:hAnsi="Georgia" w:cs="Arial"/>
        <w:szCs w:val="20"/>
      </w:rPr>
      <w:t>1</w:t>
    </w:r>
    <w:r w:rsidR="00E95A7A" w:rsidRPr="00776F8A">
      <w:rPr>
        <w:rFonts w:ascii="Georgia" w:hAnsi="Georgia" w:cs="Arial"/>
        <w:szCs w:val="20"/>
      </w:rPr>
      <w:t xml:space="preserve"> Supplement B</w:t>
    </w:r>
    <w:r w:rsidR="003D0BAD">
      <w:rPr>
        <w:rFonts w:ascii="Georgia" w:hAnsi="Georgia" w:cs="Arial"/>
        <w:szCs w:val="20"/>
      </w:rPr>
      <w:t>:</w:t>
    </w:r>
    <w:r w:rsidR="00E95A7A" w:rsidRPr="00776F8A">
      <w:rPr>
        <w:rFonts w:ascii="Georgia" w:hAnsi="Georgia" w:cs="Arial"/>
        <w:szCs w:val="20"/>
      </w:rPr>
      <w:t xml:space="preserve"> Evaluating Sources Of Information</w:t>
    </w:r>
    <w:r w:rsidR="0071630E" w:rsidRPr="00776F8A">
      <w:rPr>
        <w:rFonts w:ascii="Georgia" w:hAnsi="Georgia" w:cs="Arial"/>
        <w:szCs w:val="20"/>
      </w:rPr>
      <w:t xml:space="preserve"> –</w:t>
    </w:r>
    <w:r w:rsidR="0071630E" w:rsidRPr="00776F8A">
      <w:rPr>
        <w:rFonts w:ascii="Georgia" w:hAnsi="Georgia"/>
      </w:rPr>
      <w:t xml:space="preserve"> Page </w:t>
    </w:r>
    <w:r w:rsidR="0071630E" w:rsidRPr="00776F8A">
      <w:rPr>
        <w:rFonts w:ascii="Georgia" w:hAnsi="Georgia"/>
      </w:rPr>
      <w:fldChar w:fldCharType="begin"/>
    </w:r>
    <w:r w:rsidR="0071630E" w:rsidRPr="00776F8A">
      <w:rPr>
        <w:rFonts w:ascii="Georgia" w:hAnsi="Georgia"/>
      </w:rPr>
      <w:instrText xml:space="preserve"> PAGE </w:instrText>
    </w:r>
    <w:r w:rsidR="0071630E" w:rsidRPr="00776F8A">
      <w:rPr>
        <w:rFonts w:ascii="Georgia" w:hAnsi="Georgia"/>
      </w:rPr>
      <w:fldChar w:fldCharType="separate"/>
    </w:r>
    <w:r w:rsidR="008825C6">
      <w:rPr>
        <w:rFonts w:ascii="Georgia" w:hAnsi="Georgia"/>
        <w:noProof/>
      </w:rPr>
      <w:t>1</w:t>
    </w:r>
    <w:r w:rsidR="0071630E" w:rsidRPr="00776F8A">
      <w:rPr>
        <w:rFonts w:ascii="Georgia" w:hAnsi="Georg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5B3" w:rsidRDefault="00E245B3">
      <w:r>
        <w:separator/>
      </w:r>
    </w:p>
    <w:p w:rsidR="00E245B3" w:rsidRDefault="00E245B3"/>
    <w:p w:rsidR="00E245B3" w:rsidRDefault="00E245B3"/>
  </w:footnote>
  <w:footnote w:type="continuationSeparator" w:id="0">
    <w:p w:rsidR="00E245B3" w:rsidRDefault="00E245B3">
      <w:r>
        <w:continuationSeparator/>
      </w:r>
    </w:p>
    <w:p w:rsidR="00E245B3" w:rsidRDefault="00E245B3"/>
    <w:p w:rsidR="00E245B3" w:rsidRDefault="00E245B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30E" w:rsidRDefault="0071630E"/>
  <w:p w:rsidR="0071630E" w:rsidRDefault="0071630E"/>
  <w:p w:rsidR="0071630E" w:rsidRDefault="0071630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Sub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4D558C"/>
    <w:multiLevelType w:val="hybridMultilevel"/>
    <w:tmpl w:val="618E0F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66C6D47"/>
    <w:multiLevelType w:val="hybridMultilevel"/>
    <w:tmpl w:val="F828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C4985"/>
    <w:multiLevelType w:val="hybridMultilevel"/>
    <w:tmpl w:val="57AE4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A2959"/>
    <w:multiLevelType w:val="hybridMultilevel"/>
    <w:tmpl w:val="1CF2F8F6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29B00498"/>
    <w:multiLevelType w:val="hybridMultilevel"/>
    <w:tmpl w:val="62A8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C9417C"/>
    <w:multiLevelType w:val="hybridMultilevel"/>
    <w:tmpl w:val="C1741BB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F35490"/>
    <w:multiLevelType w:val="hybridMultilevel"/>
    <w:tmpl w:val="42123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472664"/>
    <w:multiLevelType w:val="hybridMultilevel"/>
    <w:tmpl w:val="E870BEE6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9772F6F"/>
    <w:multiLevelType w:val="hybridMultilevel"/>
    <w:tmpl w:val="C4128A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73737C"/>
    <w:multiLevelType w:val="hybridMultilevel"/>
    <w:tmpl w:val="369ED6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1F94E48"/>
    <w:multiLevelType w:val="hybridMultilevel"/>
    <w:tmpl w:val="86500D20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725D190F"/>
    <w:multiLevelType w:val="hybridMultilevel"/>
    <w:tmpl w:val="23864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823A0B"/>
    <w:multiLevelType w:val="hybridMultilevel"/>
    <w:tmpl w:val="D5A4960A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9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D410D37"/>
    <w:multiLevelType w:val="hybridMultilevel"/>
    <w:tmpl w:val="30768D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30"/>
  </w:num>
  <w:num w:numId="5">
    <w:abstractNumId w:val="18"/>
  </w:num>
  <w:num w:numId="6">
    <w:abstractNumId w:val="21"/>
  </w:num>
  <w:num w:numId="7">
    <w:abstractNumId w:val="24"/>
  </w:num>
  <w:num w:numId="8">
    <w:abstractNumId w:val="8"/>
  </w:num>
  <w:num w:numId="9">
    <w:abstractNumId w:val="26"/>
  </w:num>
  <w:num w:numId="10">
    <w:abstractNumId w:val="29"/>
  </w:num>
  <w:num w:numId="11">
    <w:abstractNumId w:val="25"/>
    <w:lvlOverride w:ilvl="0">
      <w:startOverride w:val="1"/>
    </w:lvlOverride>
  </w:num>
  <w:num w:numId="12">
    <w:abstractNumId w:val="19"/>
  </w:num>
  <w:num w:numId="13">
    <w:abstractNumId w:val="17"/>
  </w:num>
  <w:num w:numId="14">
    <w:abstractNumId w:val="11"/>
  </w:num>
  <w:num w:numId="15">
    <w:abstractNumId w:val="3"/>
  </w:num>
  <w:num w:numId="16">
    <w:abstractNumId w:val="15"/>
  </w:num>
  <w:num w:numId="17">
    <w:abstractNumId w:val="0"/>
  </w:num>
  <w:num w:numId="18">
    <w:abstractNumId w:val="9"/>
  </w:num>
  <w:num w:numId="19">
    <w:abstractNumId w:val="1"/>
  </w:num>
  <w:num w:numId="20">
    <w:abstractNumId w:val="25"/>
    <w:lvlOverride w:ilvl="0">
      <w:startOverride w:val="1"/>
    </w:lvlOverride>
  </w:num>
  <w:num w:numId="21">
    <w:abstractNumId w:val="7"/>
  </w:num>
  <w:num w:numId="22">
    <w:abstractNumId w:val="12"/>
  </w:num>
  <w:num w:numId="23">
    <w:abstractNumId w:val="5"/>
  </w:num>
  <w:num w:numId="24">
    <w:abstractNumId w:val="27"/>
  </w:num>
  <w:num w:numId="25">
    <w:abstractNumId w:val="31"/>
  </w:num>
  <w:num w:numId="26">
    <w:abstractNumId w:val="23"/>
  </w:num>
  <w:num w:numId="27">
    <w:abstractNumId w:val="13"/>
  </w:num>
  <w:num w:numId="28">
    <w:abstractNumId w:val="6"/>
  </w:num>
  <w:num w:numId="29">
    <w:abstractNumId w:val="28"/>
  </w:num>
  <w:num w:numId="30">
    <w:abstractNumId w:val="2"/>
  </w:num>
  <w:num w:numId="31">
    <w:abstractNumId w:val="22"/>
  </w:num>
  <w:num w:numId="32">
    <w:abstractNumId w:val="16"/>
  </w:num>
  <w:num w:numId="33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88E"/>
    <w:rsid w:val="00000D3D"/>
    <w:rsid w:val="000047FF"/>
    <w:rsid w:val="00004F4D"/>
    <w:rsid w:val="00012BB7"/>
    <w:rsid w:val="00013B6D"/>
    <w:rsid w:val="00016219"/>
    <w:rsid w:val="00017067"/>
    <w:rsid w:val="00020E8C"/>
    <w:rsid w:val="00022220"/>
    <w:rsid w:val="0002684A"/>
    <w:rsid w:val="00027CFF"/>
    <w:rsid w:val="00032537"/>
    <w:rsid w:val="000346D2"/>
    <w:rsid w:val="00041361"/>
    <w:rsid w:val="00041463"/>
    <w:rsid w:val="00043189"/>
    <w:rsid w:val="000473C7"/>
    <w:rsid w:val="00054914"/>
    <w:rsid w:val="0005519E"/>
    <w:rsid w:val="0005551D"/>
    <w:rsid w:val="0005556B"/>
    <w:rsid w:val="000578AA"/>
    <w:rsid w:val="00060A02"/>
    <w:rsid w:val="00061678"/>
    <w:rsid w:val="00062AC7"/>
    <w:rsid w:val="00064075"/>
    <w:rsid w:val="00064343"/>
    <w:rsid w:val="000658E8"/>
    <w:rsid w:val="00073F32"/>
    <w:rsid w:val="00076AF7"/>
    <w:rsid w:val="00077FEC"/>
    <w:rsid w:val="00081381"/>
    <w:rsid w:val="00081E22"/>
    <w:rsid w:val="000829E3"/>
    <w:rsid w:val="00084980"/>
    <w:rsid w:val="0008509F"/>
    <w:rsid w:val="0009713B"/>
    <w:rsid w:val="000A1448"/>
    <w:rsid w:val="000A1F65"/>
    <w:rsid w:val="000A7A3B"/>
    <w:rsid w:val="000B1187"/>
    <w:rsid w:val="000B1A21"/>
    <w:rsid w:val="000B25F1"/>
    <w:rsid w:val="000B42E2"/>
    <w:rsid w:val="000B4F89"/>
    <w:rsid w:val="000B52ED"/>
    <w:rsid w:val="000B7056"/>
    <w:rsid w:val="000C0A27"/>
    <w:rsid w:val="000C12A9"/>
    <w:rsid w:val="000C235D"/>
    <w:rsid w:val="000C2CBF"/>
    <w:rsid w:val="000C52AD"/>
    <w:rsid w:val="000C66C6"/>
    <w:rsid w:val="000C7A23"/>
    <w:rsid w:val="000D0B83"/>
    <w:rsid w:val="000D132A"/>
    <w:rsid w:val="000D2024"/>
    <w:rsid w:val="000D4361"/>
    <w:rsid w:val="000D6777"/>
    <w:rsid w:val="000D7201"/>
    <w:rsid w:val="000E07D7"/>
    <w:rsid w:val="000E23E0"/>
    <w:rsid w:val="000E2ECF"/>
    <w:rsid w:val="000E5E5D"/>
    <w:rsid w:val="000F103B"/>
    <w:rsid w:val="000F5759"/>
    <w:rsid w:val="00103283"/>
    <w:rsid w:val="0010373C"/>
    <w:rsid w:val="001046B4"/>
    <w:rsid w:val="0011081C"/>
    <w:rsid w:val="00111183"/>
    <w:rsid w:val="0011146A"/>
    <w:rsid w:val="00111E80"/>
    <w:rsid w:val="00112D65"/>
    <w:rsid w:val="00114AB3"/>
    <w:rsid w:val="00115DAC"/>
    <w:rsid w:val="00116680"/>
    <w:rsid w:val="00117A5E"/>
    <w:rsid w:val="0012407A"/>
    <w:rsid w:val="00135B4D"/>
    <w:rsid w:val="00136942"/>
    <w:rsid w:val="001426DE"/>
    <w:rsid w:val="00144E74"/>
    <w:rsid w:val="001478A7"/>
    <w:rsid w:val="00156B8D"/>
    <w:rsid w:val="00161F86"/>
    <w:rsid w:val="001704A4"/>
    <w:rsid w:val="00171FBD"/>
    <w:rsid w:val="001747DD"/>
    <w:rsid w:val="00174F53"/>
    <w:rsid w:val="00175BF5"/>
    <w:rsid w:val="001766E7"/>
    <w:rsid w:val="00177309"/>
    <w:rsid w:val="00180A56"/>
    <w:rsid w:val="00182A2C"/>
    <w:rsid w:val="00182E49"/>
    <w:rsid w:val="00187FDE"/>
    <w:rsid w:val="00195894"/>
    <w:rsid w:val="001A0364"/>
    <w:rsid w:val="001A29B7"/>
    <w:rsid w:val="001A4CC8"/>
    <w:rsid w:val="001B444E"/>
    <w:rsid w:val="001C0A0D"/>
    <w:rsid w:val="001C3334"/>
    <w:rsid w:val="001E1081"/>
    <w:rsid w:val="001E6139"/>
    <w:rsid w:val="001E694D"/>
    <w:rsid w:val="001E7E63"/>
    <w:rsid w:val="001F7AFA"/>
    <w:rsid w:val="00200568"/>
    <w:rsid w:val="002010F3"/>
    <w:rsid w:val="00201204"/>
    <w:rsid w:val="00202F9A"/>
    <w:rsid w:val="0020369F"/>
    <w:rsid w:val="00203D31"/>
    <w:rsid w:val="002055AA"/>
    <w:rsid w:val="00206A0D"/>
    <w:rsid w:val="00207076"/>
    <w:rsid w:val="00207BAD"/>
    <w:rsid w:val="00210C78"/>
    <w:rsid w:val="00211193"/>
    <w:rsid w:val="00211D36"/>
    <w:rsid w:val="002202B6"/>
    <w:rsid w:val="00220371"/>
    <w:rsid w:val="00223192"/>
    <w:rsid w:val="00223F0E"/>
    <w:rsid w:val="00226F62"/>
    <w:rsid w:val="002275A4"/>
    <w:rsid w:val="00230900"/>
    <w:rsid w:val="002313E4"/>
    <w:rsid w:val="00232999"/>
    <w:rsid w:val="00233481"/>
    <w:rsid w:val="002345CF"/>
    <w:rsid w:val="00235158"/>
    <w:rsid w:val="002418B3"/>
    <w:rsid w:val="00243B80"/>
    <w:rsid w:val="0025289C"/>
    <w:rsid w:val="00253AB6"/>
    <w:rsid w:val="00254EE4"/>
    <w:rsid w:val="00260363"/>
    <w:rsid w:val="00262C5C"/>
    <w:rsid w:val="002647D2"/>
    <w:rsid w:val="00266C3D"/>
    <w:rsid w:val="00274CB6"/>
    <w:rsid w:val="00277E5F"/>
    <w:rsid w:val="002810CD"/>
    <w:rsid w:val="002851D6"/>
    <w:rsid w:val="0028590B"/>
    <w:rsid w:val="00287239"/>
    <w:rsid w:val="00287A5F"/>
    <w:rsid w:val="0029089C"/>
    <w:rsid w:val="00292C6A"/>
    <w:rsid w:val="00296331"/>
    <w:rsid w:val="00296AAA"/>
    <w:rsid w:val="00296CC6"/>
    <w:rsid w:val="002A01A1"/>
    <w:rsid w:val="002A641B"/>
    <w:rsid w:val="002B0CB4"/>
    <w:rsid w:val="002B1088"/>
    <w:rsid w:val="002B35BD"/>
    <w:rsid w:val="002B3886"/>
    <w:rsid w:val="002B3F64"/>
    <w:rsid w:val="002B61BA"/>
    <w:rsid w:val="002B76C3"/>
    <w:rsid w:val="002C2199"/>
    <w:rsid w:val="002C46F9"/>
    <w:rsid w:val="002C57B7"/>
    <w:rsid w:val="002C728B"/>
    <w:rsid w:val="002D09C7"/>
    <w:rsid w:val="002D60DB"/>
    <w:rsid w:val="002E3BFE"/>
    <w:rsid w:val="002E4503"/>
    <w:rsid w:val="002E6223"/>
    <w:rsid w:val="002E6CF9"/>
    <w:rsid w:val="002E7969"/>
    <w:rsid w:val="002F135F"/>
    <w:rsid w:val="002F1555"/>
    <w:rsid w:val="002F1D32"/>
    <w:rsid w:val="002F1D83"/>
    <w:rsid w:val="002F2B77"/>
    <w:rsid w:val="002F6119"/>
    <w:rsid w:val="003032AF"/>
    <w:rsid w:val="00303858"/>
    <w:rsid w:val="0030418E"/>
    <w:rsid w:val="00310F05"/>
    <w:rsid w:val="0031550E"/>
    <w:rsid w:val="00315BDE"/>
    <w:rsid w:val="00316544"/>
    <w:rsid w:val="003178B8"/>
    <w:rsid w:val="00322AFB"/>
    <w:rsid w:val="00323A03"/>
    <w:rsid w:val="00323C88"/>
    <w:rsid w:val="003276BC"/>
    <w:rsid w:val="0032772F"/>
    <w:rsid w:val="0033269F"/>
    <w:rsid w:val="0033324D"/>
    <w:rsid w:val="00334082"/>
    <w:rsid w:val="00334735"/>
    <w:rsid w:val="003402A5"/>
    <w:rsid w:val="003439DA"/>
    <w:rsid w:val="00346000"/>
    <w:rsid w:val="003509F9"/>
    <w:rsid w:val="00351F0E"/>
    <w:rsid w:val="00360CC6"/>
    <w:rsid w:val="003628C2"/>
    <w:rsid w:val="003648EC"/>
    <w:rsid w:val="003732C8"/>
    <w:rsid w:val="00375B7D"/>
    <w:rsid w:val="0037600D"/>
    <w:rsid w:val="00377C8D"/>
    <w:rsid w:val="00381FB4"/>
    <w:rsid w:val="00390F9D"/>
    <w:rsid w:val="003A0442"/>
    <w:rsid w:val="003A282F"/>
    <w:rsid w:val="003A5F35"/>
    <w:rsid w:val="003B40A1"/>
    <w:rsid w:val="003B4DAD"/>
    <w:rsid w:val="003B639A"/>
    <w:rsid w:val="003B7822"/>
    <w:rsid w:val="003C0CD7"/>
    <w:rsid w:val="003C355E"/>
    <w:rsid w:val="003C68BF"/>
    <w:rsid w:val="003D02DC"/>
    <w:rsid w:val="003D0BAD"/>
    <w:rsid w:val="003D1B73"/>
    <w:rsid w:val="003D4FDA"/>
    <w:rsid w:val="003D5DC9"/>
    <w:rsid w:val="003D65F0"/>
    <w:rsid w:val="003E0550"/>
    <w:rsid w:val="003E12CE"/>
    <w:rsid w:val="003E2D0E"/>
    <w:rsid w:val="003E325D"/>
    <w:rsid w:val="003E4A00"/>
    <w:rsid w:val="003E5747"/>
    <w:rsid w:val="003E7497"/>
    <w:rsid w:val="003E7C5F"/>
    <w:rsid w:val="003F00C4"/>
    <w:rsid w:val="003F115D"/>
    <w:rsid w:val="003F189C"/>
    <w:rsid w:val="003F2AA5"/>
    <w:rsid w:val="003F2E8E"/>
    <w:rsid w:val="00402DC6"/>
    <w:rsid w:val="00411A74"/>
    <w:rsid w:val="004140CC"/>
    <w:rsid w:val="004141A4"/>
    <w:rsid w:val="004201BE"/>
    <w:rsid w:val="0042092D"/>
    <w:rsid w:val="00422DD8"/>
    <w:rsid w:val="004230CD"/>
    <w:rsid w:val="004242BB"/>
    <w:rsid w:val="004262B6"/>
    <w:rsid w:val="00426CC6"/>
    <w:rsid w:val="00430F56"/>
    <w:rsid w:val="00432956"/>
    <w:rsid w:val="00441BEF"/>
    <w:rsid w:val="0044499C"/>
    <w:rsid w:val="0045332E"/>
    <w:rsid w:val="004534B4"/>
    <w:rsid w:val="00454708"/>
    <w:rsid w:val="00455471"/>
    <w:rsid w:val="004556A4"/>
    <w:rsid w:val="00460AA0"/>
    <w:rsid w:val="00465182"/>
    <w:rsid w:val="00465DA7"/>
    <w:rsid w:val="00467899"/>
    <w:rsid w:val="00473FB5"/>
    <w:rsid w:val="0047451B"/>
    <w:rsid w:val="00476815"/>
    <w:rsid w:val="00480354"/>
    <w:rsid w:val="00481EDD"/>
    <w:rsid w:val="00483AD5"/>
    <w:rsid w:val="00484DC7"/>
    <w:rsid w:val="00485B5D"/>
    <w:rsid w:val="004872BB"/>
    <w:rsid w:val="004918DB"/>
    <w:rsid w:val="00492FE2"/>
    <w:rsid w:val="0049350B"/>
    <w:rsid w:val="00495578"/>
    <w:rsid w:val="004967A6"/>
    <w:rsid w:val="004978DC"/>
    <w:rsid w:val="004A0764"/>
    <w:rsid w:val="004A5672"/>
    <w:rsid w:val="004B0430"/>
    <w:rsid w:val="004B153F"/>
    <w:rsid w:val="004B5577"/>
    <w:rsid w:val="004B61BE"/>
    <w:rsid w:val="004C3063"/>
    <w:rsid w:val="004C3DF0"/>
    <w:rsid w:val="004D1626"/>
    <w:rsid w:val="004D2D30"/>
    <w:rsid w:val="004D323E"/>
    <w:rsid w:val="004D6A5B"/>
    <w:rsid w:val="004D7EB2"/>
    <w:rsid w:val="004E0904"/>
    <w:rsid w:val="004E1122"/>
    <w:rsid w:val="004E3879"/>
    <w:rsid w:val="004E436D"/>
    <w:rsid w:val="004F174F"/>
    <w:rsid w:val="00502CE2"/>
    <w:rsid w:val="0050456A"/>
    <w:rsid w:val="005050C9"/>
    <w:rsid w:val="005125CE"/>
    <w:rsid w:val="00512C61"/>
    <w:rsid w:val="005138E2"/>
    <w:rsid w:val="00517687"/>
    <w:rsid w:val="0052403D"/>
    <w:rsid w:val="005256C9"/>
    <w:rsid w:val="005301A9"/>
    <w:rsid w:val="00530CCA"/>
    <w:rsid w:val="00533BDC"/>
    <w:rsid w:val="00534526"/>
    <w:rsid w:val="00540B4F"/>
    <w:rsid w:val="00544EB2"/>
    <w:rsid w:val="00545542"/>
    <w:rsid w:val="00547E76"/>
    <w:rsid w:val="0055026E"/>
    <w:rsid w:val="00552950"/>
    <w:rsid w:val="0055345F"/>
    <w:rsid w:val="00554C06"/>
    <w:rsid w:val="005603AC"/>
    <w:rsid w:val="005617FC"/>
    <w:rsid w:val="005635CD"/>
    <w:rsid w:val="00564A43"/>
    <w:rsid w:val="00565DC0"/>
    <w:rsid w:val="00565DE1"/>
    <w:rsid w:val="005804A5"/>
    <w:rsid w:val="005819E8"/>
    <w:rsid w:val="0058262F"/>
    <w:rsid w:val="00582A47"/>
    <w:rsid w:val="0058310F"/>
    <w:rsid w:val="00586768"/>
    <w:rsid w:val="005964A6"/>
    <w:rsid w:val="005A29CC"/>
    <w:rsid w:val="005A4219"/>
    <w:rsid w:val="005A6B41"/>
    <w:rsid w:val="005B15B0"/>
    <w:rsid w:val="005B16F8"/>
    <w:rsid w:val="005B3796"/>
    <w:rsid w:val="005B783C"/>
    <w:rsid w:val="005B7B1A"/>
    <w:rsid w:val="005C0061"/>
    <w:rsid w:val="005D012D"/>
    <w:rsid w:val="005D24C8"/>
    <w:rsid w:val="005D3457"/>
    <w:rsid w:val="005D4625"/>
    <w:rsid w:val="005D4BAD"/>
    <w:rsid w:val="005D5165"/>
    <w:rsid w:val="005D5FB9"/>
    <w:rsid w:val="005D7BF8"/>
    <w:rsid w:val="005E043C"/>
    <w:rsid w:val="005E5F01"/>
    <w:rsid w:val="005E7CCD"/>
    <w:rsid w:val="005F3005"/>
    <w:rsid w:val="005F457D"/>
    <w:rsid w:val="00601AAA"/>
    <w:rsid w:val="006064AE"/>
    <w:rsid w:val="0060702F"/>
    <w:rsid w:val="00613B3E"/>
    <w:rsid w:val="00616BAA"/>
    <w:rsid w:val="00620E7D"/>
    <w:rsid w:val="00620E98"/>
    <w:rsid w:val="00623FFB"/>
    <w:rsid w:val="006353D8"/>
    <w:rsid w:val="00637A11"/>
    <w:rsid w:val="00637BDB"/>
    <w:rsid w:val="00637DA8"/>
    <w:rsid w:val="0064201F"/>
    <w:rsid w:val="0064397C"/>
    <w:rsid w:val="00643AA9"/>
    <w:rsid w:val="00647BF3"/>
    <w:rsid w:val="006510F1"/>
    <w:rsid w:val="006543E9"/>
    <w:rsid w:val="00655B2D"/>
    <w:rsid w:val="006571FA"/>
    <w:rsid w:val="00657C56"/>
    <w:rsid w:val="00660A70"/>
    <w:rsid w:val="00661F29"/>
    <w:rsid w:val="0066226F"/>
    <w:rsid w:val="006647DE"/>
    <w:rsid w:val="00665A1E"/>
    <w:rsid w:val="00666066"/>
    <w:rsid w:val="006670BC"/>
    <w:rsid w:val="00671242"/>
    <w:rsid w:val="00671AEF"/>
    <w:rsid w:val="006774AF"/>
    <w:rsid w:val="00683DB6"/>
    <w:rsid w:val="006850EC"/>
    <w:rsid w:val="00687E64"/>
    <w:rsid w:val="00690690"/>
    <w:rsid w:val="00690A5C"/>
    <w:rsid w:val="00690FE4"/>
    <w:rsid w:val="00693902"/>
    <w:rsid w:val="006966BD"/>
    <w:rsid w:val="00697639"/>
    <w:rsid w:val="00697ACB"/>
    <w:rsid w:val="00697ADB"/>
    <w:rsid w:val="006A354A"/>
    <w:rsid w:val="006A5FF5"/>
    <w:rsid w:val="006B36E9"/>
    <w:rsid w:val="006B668F"/>
    <w:rsid w:val="006B670B"/>
    <w:rsid w:val="006C000D"/>
    <w:rsid w:val="006C0178"/>
    <w:rsid w:val="006D0B15"/>
    <w:rsid w:val="006D1651"/>
    <w:rsid w:val="006D1C54"/>
    <w:rsid w:val="006D3D43"/>
    <w:rsid w:val="006D62D0"/>
    <w:rsid w:val="006D67D6"/>
    <w:rsid w:val="006D72C1"/>
    <w:rsid w:val="006D7C09"/>
    <w:rsid w:val="006E1642"/>
    <w:rsid w:val="006E176D"/>
    <w:rsid w:val="006E18B4"/>
    <w:rsid w:val="006E2297"/>
    <w:rsid w:val="006E2ED2"/>
    <w:rsid w:val="006E300C"/>
    <w:rsid w:val="006E6B8B"/>
    <w:rsid w:val="006F1F0C"/>
    <w:rsid w:val="006F2336"/>
    <w:rsid w:val="006F3C44"/>
    <w:rsid w:val="006F3EFA"/>
    <w:rsid w:val="006F4D40"/>
    <w:rsid w:val="006F694E"/>
    <w:rsid w:val="00704FF9"/>
    <w:rsid w:val="00705B3F"/>
    <w:rsid w:val="00705EC2"/>
    <w:rsid w:val="007119F4"/>
    <w:rsid w:val="00711E81"/>
    <w:rsid w:val="007148A2"/>
    <w:rsid w:val="00716165"/>
    <w:rsid w:val="0071630E"/>
    <w:rsid w:val="00722DF7"/>
    <w:rsid w:val="007274D1"/>
    <w:rsid w:val="00731444"/>
    <w:rsid w:val="00732401"/>
    <w:rsid w:val="00735475"/>
    <w:rsid w:val="00736299"/>
    <w:rsid w:val="0073761C"/>
    <w:rsid w:val="00740925"/>
    <w:rsid w:val="007456D1"/>
    <w:rsid w:val="00745C4B"/>
    <w:rsid w:val="00747C1B"/>
    <w:rsid w:val="00751C7F"/>
    <w:rsid w:val="0075205C"/>
    <w:rsid w:val="00765001"/>
    <w:rsid w:val="00773559"/>
    <w:rsid w:val="00773CB5"/>
    <w:rsid w:val="0077697D"/>
    <w:rsid w:val="00776F8A"/>
    <w:rsid w:val="00777B0D"/>
    <w:rsid w:val="00780379"/>
    <w:rsid w:val="00780C32"/>
    <w:rsid w:val="00781894"/>
    <w:rsid w:val="0078431F"/>
    <w:rsid w:val="007851B4"/>
    <w:rsid w:val="00792BDF"/>
    <w:rsid w:val="007931F8"/>
    <w:rsid w:val="00797367"/>
    <w:rsid w:val="00797B71"/>
    <w:rsid w:val="007A028E"/>
    <w:rsid w:val="007A03B4"/>
    <w:rsid w:val="007A099D"/>
    <w:rsid w:val="007A0DD7"/>
    <w:rsid w:val="007A3C7A"/>
    <w:rsid w:val="007A659C"/>
    <w:rsid w:val="007A7F04"/>
    <w:rsid w:val="007B7A55"/>
    <w:rsid w:val="007C1839"/>
    <w:rsid w:val="007C1D73"/>
    <w:rsid w:val="007D47C7"/>
    <w:rsid w:val="007D48A1"/>
    <w:rsid w:val="007D493D"/>
    <w:rsid w:val="007E22BD"/>
    <w:rsid w:val="007E58A2"/>
    <w:rsid w:val="007E6438"/>
    <w:rsid w:val="007F6D14"/>
    <w:rsid w:val="008005AD"/>
    <w:rsid w:val="008009C8"/>
    <w:rsid w:val="00802168"/>
    <w:rsid w:val="00802F62"/>
    <w:rsid w:val="008046F5"/>
    <w:rsid w:val="00807272"/>
    <w:rsid w:val="00811052"/>
    <w:rsid w:val="0081208C"/>
    <w:rsid w:val="00812E6F"/>
    <w:rsid w:val="008152E1"/>
    <w:rsid w:val="008157E6"/>
    <w:rsid w:val="008206FB"/>
    <w:rsid w:val="008247E2"/>
    <w:rsid w:val="00827D9E"/>
    <w:rsid w:val="008311D0"/>
    <w:rsid w:val="0083138D"/>
    <w:rsid w:val="00840B2B"/>
    <w:rsid w:val="00842405"/>
    <w:rsid w:val="00842B73"/>
    <w:rsid w:val="0084495C"/>
    <w:rsid w:val="008455D6"/>
    <w:rsid w:val="00847643"/>
    <w:rsid w:val="008539FC"/>
    <w:rsid w:val="00856767"/>
    <w:rsid w:val="00857585"/>
    <w:rsid w:val="00860EAB"/>
    <w:rsid w:val="00863D16"/>
    <w:rsid w:val="00866D6D"/>
    <w:rsid w:val="00866FEE"/>
    <w:rsid w:val="00872F88"/>
    <w:rsid w:val="00873581"/>
    <w:rsid w:val="00873664"/>
    <w:rsid w:val="008744E0"/>
    <w:rsid w:val="008749BE"/>
    <w:rsid w:val="008825C6"/>
    <w:rsid w:val="00882702"/>
    <w:rsid w:val="00883E68"/>
    <w:rsid w:val="00885BB2"/>
    <w:rsid w:val="00890511"/>
    <w:rsid w:val="008929A9"/>
    <w:rsid w:val="00892B22"/>
    <w:rsid w:val="008933E1"/>
    <w:rsid w:val="00894BE0"/>
    <w:rsid w:val="008A088A"/>
    <w:rsid w:val="008A0A92"/>
    <w:rsid w:val="008B12E4"/>
    <w:rsid w:val="008B2C7F"/>
    <w:rsid w:val="008B629D"/>
    <w:rsid w:val="008B7007"/>
    <w:rsid w:val="008B7776"/>
    <w:rsid w:val="008B7A88"/>
    <w:rsid w:val="008C1702"/>
    <w:rsid w:val="008C1940"/>
    <w:rsid w:val="008C1BDE"/>
    <w:rsid w:val="008C760D"/>
    <w:rsid w:val="008D2AD6"/>
    <w:rsid w:val="008D39FA"/>
    <w:rsid w:val="008D4C23"/>
    <w:rsid w:val="008D5167"/>
    <w:rsid w:val="008E0743"/>
    <w:rsid w:val="008E0991"/>
    <w:rsid w:val="008E1E48"/>
    <w:rsid w:val="008E1EB2"/>
    <w:rsid w:val="008E4EF6"/>
    <w:rsid w:val="008E5EC5"/>
    <w:rsid w:val="008E6B96"/>
    <w:rsid w:val="008F762C"/>
    <w:rsid w:val="00902AAA"/>
    <w:rsid w:val="00904FF4"/>
    <w:rsid w:val="00911734"/>
    <w:rsid w:val="009224D6"/>
    <w:rsid w:val="00924BFB"/>
    <w:rsid w:val="00925081"/>
    <w:rsid w:val="00927C14"/>
    <w:rsid w:val="009321F6"/>
    <w:rsid w:val="0093405E"/>
    <w:rsid w:val="009364F3"/>
    <w:rsid w:val="009370A4"/>
    <w:rsid w:val="0093765D"/>
    <w:rsid w:val="00946D8E"/>
    <w:rsid w:val="00951139"/>
    <w:rsid w:val="00954505"/>
    <w:rsid w:val="00954A9B"/>
    <w:rsid w:val="0095659D"/>
    <w:rsid w:val="0095686F"/>
    <w:rsid w:val="00960E3D"/>
    <w:rsid w:val="00965EA9"/>
    <w:rsid w:val="00967D84"/>
    <w:rsid w:val="009757A0"/>
    <w:rsid w:val="00977878"/>
    <w:rsid w:val="00982CAB"/>
    <w:rsid w:val="00984DEA"/>
    <w:rsid w:val="00984E94"/>
    <w:rsid w:val="00987059"/>
    <w:rsid w:val="009876FA"/>
    <w:rsid w:val="00995AC4"/>
    <w:rsid w:val="009A31EA"/>
    <w:rsid w:val="009A6021"/>
    <w:rsid w:val="009A6161"/>
    <w:rsid w:val="009A6E1F"/>
    <w:rsid w:val="009B1634"/>
    <w:rsid w:val="009B6E9B"/>
    <w:rsid w:val="009C13B5"/>
    <w:rsid w:val="009C2625"/>
    <w:rsid w:val="009C3B9B"/>
    <w:rsid w:val="009D0760"/>
    <w:rsid w:val="009D490B"/>
    <w:rsid w:val="009D510F"/>
    <w:rsid w:val="009E06FF"/>
    <w:rsid w:val="009E1D3F"/>
    <w:rsid w:val="009E2A3B"/>
    <w:rsid w:val="009E3DFA"/>
    <w:rsid w:val="009E43D7"/>
    <w:rsid w:val="009E4666"/>
    <w:rsid w:val="009E56E3"/>
    <w:rsid w:val="009F1377"/>
    <w:rsid w:val="009F4F18"/>
    <w:rsid w:val="009F4F85"/>
    <w:rsid w:val="00A14D80"/>
    <w:rsid w:val="00A231E1"/>
    <w:rsid w:val="00A235A9"/>
    <w:rsid w:val="00A24038"/>
    <w:rsid w:val="00A253D1"/>
    <w:rsid w:val="00A25A9C"/>
    <w:rsid w:val="00A25FB2"/>
    <w:rsid w:val="00A2661F"/>
    <w:rsid w:val="00A3710A"/>
    <w:rsid w:val="00A37330"/>
    <w:rsid w:val="00A42F69"/>
    <w:rsid w:val="00A447E1"/>
    <w:rsid w:val="00A462DE"/>
    <w:rsid w:val="00A4768D"/>
    <w:rsid w:val="00A52A89"/>
    <w:rsid w:val="00A54164"/>
    <w:rsid w:val="00A61CA8"/>
    <w:rsid w:val="00A61E2C"/>
    <w:rsid w:val="00A62D23"/>
    <w:rsid w:val="00A6354F"/>
    <w:rsid w:val="00A66F89"/>
    <w:rsid w:val="00A7260A"/>
    <w:rsid w:val="00A811D7"/>
    <w:rsid w:val="00A914B9"/>
    <w:rsid w:val="00A92E9A"/>
    <w:rsid w:val="00A932E7"/>
    <w:rsid w:val="00A960D1"/>
    <w:rsid w:val="00A97533"/>
    <w:rsid w:val="00AA102B"/>
    <w:rsid w:val="00AA1F56"/>
    <w:rsid w:val="00AA5307"/>
    <w:rsid w:val="00AA65AD"/>
    <w:rsid w:val="00AA74A3"/>
    <w:rsid w:val="00AB04AA"/>
    <w:rsid w:val="00AB4A26"/>
    <w:rsid w:val="00AB57EB"/>
    <w:rsid w:val="00AC0DD3"/>
    <w:rsid w:val="00AC16DE"/>
    <w:rsid w:val="00AC62FB"/>
    <w:rsid w:val="00AC7F17"/>
    <w:rsid w:val="00AD0140"/>
    <w:rsid w:val="00AD08D2"/>
    <w:rsid w:val="00AD2A57"/>
    <w:rsid w:val="00AD2CD4"/>
    <w:rsid w:val="00AD6344"/>
    <w:rsid w:val="00AD63A4"/>
    <w:rsid w:val="00AD6797"/>
    <w:rsid w:val="00AD6B2D"/>
    <w:rsid w:val="00AD7268"/>
    <w:rsid w:val="00AE3F54"/>
    <w:rsid w:val="00AE609F"/>
    <w:rsid w:val="00AE65A2"/>
    <w:rsid w:val="00AF18F9"/>
    <w:rsid w:val="00AF1C80"/>
    <w:rsid w:val="00AF2F72"/>
    <w:rsid w:val="00AF3F70"/>
    <w:rsid w:val="00B05F9B"/>
    <w:rsid w:val="00B130FB"/>
    <w:rsid w:val="00B20557"/>
    <w:rsid w:val="00B21738"/>
    <w:rsid w:val="00B23647"/>
    <w:rsid w:val="00B2563A"/>
    <w:rsid w:val="00B26D6F"/>
    <w:rsid w:val="00B3724D"/>
    <w:rsid w:val="00B37D96"/>
    <w:rsid w:val="00B408E6"/>
    <w:rsid w:val="00B46AFB"/>
    <w:rsid w:val="00B5536F"/>
    <w:rsid w:val="00B55BE9"/>
    <w:rsid w:val="00B5614F"/>
    <w:rsid w:val="00B561DB"/>
    <w:rsid w:val="00B56E74"/>
    <w:rsid w:val="00B575FE"/>
    <w:rsid w:val="00B57E32"/>
    <w:rsid w:val="00B631CA"/>
    <w:rsid w:val="00B65425"/>
    <w:rsid w:val="00B71B27"/>
    <w:rsid w:val="00B7360C"/>
    <w:rsid w:val="00B75243"/>
    <w:rsid w:val="00B7552F"/>
    <w:rsid w:val="00B76AE5"/>
    <w:rsid w:val="00B87295"/>
    <w:rsid w:val="00B90496"/>
    <w:rsid w:val="00B94130"/>
    <w:rsid w:val="00BA1765"/>
    <w:rsid w:val="00BA1C5B"/>
    <w:rsid w:val="00BA29C8"/>
    <w:rsid w:val="00BA3D21"/>
    <w:rsid w:val="00BA5A20"/>
    <w:rsid w:val="00BB1188"/>
    <w:rsid w:val="00BB207B"/>
    <w:rsid w:val="00BB288E"/>
    <w:rsid w:val="00BB36C4"/>
    <w:rsid w:val="00BB46B7"/>
    <w:rsid w:val="00BB4902"/>
    <w:rsid w:val="00BB4A61"/>
    <w:rsid w:val="00BB7FD3"/>
    <w:rsid w:val="00BC2643"/>
    <w:rsid w:val="00BC2D6B"/>
    <w:rsid w:val="00BC750C"/>
    <w:rsid w:val="00BD0B00"/>
    <w:rsid w:val="00BD3A88"/>
    <w:rsid w:val="00BD4643"/>
    <w:rsid w:val="00BD474A"/>
    <w:rsid w:val="00BE6ABF"/>
    <w:rsid w:val="00BE7634"/>
    <w:rsid w:val="00BF013D"/>
    <w:rsid w:val="00BF029A"/>
    <w:rsid w:val="00BF1352"/>
    <w:rsid w:val="00BF1750"/>
    <w:rsid w:val="00BF424B"/>
    <w:rsid w:val="00BF448E"/>
    <w:rsid w:val="00BF5710"/>
    <w:rsid w:val="00C0272A"/>
    <w:rsid w:val="00C04563"/>
    <w:rsid w:val="00C045A3"/>
    <w:rsid w:val="00C04743"/>
    <w:rsid w:val="00C048CB"/>
    <w:rsid w:val="00C11E4D"/>
    <w:rsid w:val="00C14CC6"/>
    <w:rsid w:val="00C154DE"/>
    <w:rsid w:val="00C20943"/>
    <w:rsid w:val="00C239A3"/>
    <w:rsid w:val="00C37618"/>
    <w:rsid w:val="00C40284"/>
    <w:rsid w:val="00C4251F"/>
    <w:rsid w:val="00C44144"/>
    <w:rsid w:val="00C45C62"/>
    <w:rsid w:val="00C50A3A"/>
    <w:rsid w:val="00C554BD"/>
    <w:rsid w:val="00C61A29"/>
    <w:rsid w:val="00C664F4"/>
    <w:rsid w:val="00C67757"/>
    <w:rsid w:val="00C7032D"/>
    <w:rsid w:val="00C706F8"/>
    <w:rsid w:val="00C71511"/>
    <w:rsid w:val="00C808D7"/>
    <w:rsid w:val="00C80B23"/>
    <w:rsid w:val="00C83578"/>
    <w:rsid w:val="00C8412F"/>
    <w:rsid w:val="00C85679"/>
    <w:rsid w:val="00C90184"/>
    <w:rsid w:val="00C90A1A"/>
    <w:rsid w:val="00C92AD2"/>
    <w:rsid w:val="00C94007"/>
    <w:rsid w:val="00C965F1"/>
    <w:rsid w:val="00CA4512"/>
    <w:rsid w:val="00CA5430"/>
    <w:rsid w:val="00CA6DE9"/>
    <w:rsid w:val="00CA761D"/>
    <w:rsid w:val="00CB081C"/>
    <w:rsid w:val="00CB71BA"/>
    <w:rsid w:val="00CC17F5"/>
    <w:rsid w:val="00CC6572"/>
    <w:rsid w:val="00CD24C4"/>
    <w:rsid w:val="00CD2868"/>
    <w:rsid w:val="00CE2529"/>
    <w:rsid w:val="00CE39F6"/>
    <w:rsid w:val="00CE5101"/>
    <w:rsid w:val="00CE7169"/>
    <w:rsid w:val="00CF4B59"/>
    <w:rsid w:val="00D03660"/>
    <w:rsid w:val="00D0425E"/>
    <w:rsid w:val="00D07799"/>
    <w:rsid w:val="00D15120"/>
    <w:rsid w:val="00D15A24"/>
    <w:rsid w:val="00D226E0"/>
    <w:rsid w:val="00D242BB"/>
    <w:rsid w:val="00D2491D"/>
    <w:rsid w:val="00D26F5D"/>
    <w:rsid w:val="00D305D0"/>
    <w:rsid w:val="00D320E5"/>
    <w:rsid w:val="00D3219E"/>
    <w:rsid w:val="00D365D1"/>
    <w:rsid w:val="00D36886"/>
    <w:rsid w:val="00D36FCA"/>
    <w:rsid w:val="00D5425D"/>
    <w:rsid w:val="00D568EF"/>
    <w:rsid w:val="00D6273A"/>
    <w:rsid w:val="00D655B6"/>
    <w:rsid w:val="00D72914"/>
    <w:rsid w:val="00D729C3"/>
    <w:rsid w:val="00D72D16"/>
    <w:rsid w:val="00D868AB"/>
    <w:rsid w:val="00D87ADD"/>
    <w:rsid w:val="00D916FC"/>
    <w:rsid w:val="00D94D4F"/>
    <w:rsid w:val="00DA0A91"/>
    <w:rsid w:val="00DA4259"/>
    <w:rsid w:val="00DA69B6"/>
    <w:rsid w:val="00DB0F3C"/>
    <w:rsid w:val="00DB17EE"/>
    <w:rsid w:val="00DB348C"/>
    <w:rsid w:val="00DB566C"/>
    <w:rsid w:val="00DB6405"/>
    <w:rsid w:val="00DB7007"/>
    <w:rsid w:val="00DB71F1"/>
    <w:rsid w:val="00DB74A2"/>
    <w:rsid w:val="00DC00E0"/>
    <w:rsid w:val="00DC31C9"/>
    <w:rsid w:val="00DD41A4"/>
    <w:rsid w:val="00DD5FE5"/>
    <w:rsid w:val="00DD6D7E"/>
    <w:rsid w:val="00DE0A35"/>
    <w:rsid w:val="00DE68BD"/>
    <w:rsid w:val="00DF5DDA"/>
    <w:rsid w:val="00DF7E4B"/>
    <w:rsid w:val="00E0302A"/>
    <w:rsid w:val="00E03922"/>
    <w:rsid w:val="00E05200"/>
    <w:rsid w:val="00E054AC"/>
    <w:rsid w:val="00E056BC"/>
    <w:rsid w:val="00E1069C"/>
    <w:rsid w:val="00E11546"/>
    <w:rsid w:val="00E156D7"/>
    <w:rsid w:val="00E17AC4"/>
    <w:rsid w:val="00E2229D"/>
    <w:rsid w:val="00E225B6"/>
    <w:rsid w:val="00E23C92"/>
    <w:rsid w:val="00E23D6A"/>
    <w:rsid w:val="00E245B3"/>
    <w:rsid w:val="00E264D2"/>
    <w:rsid w:val="00E274EE"/>
    <w:rsid w:val="00E27F4D"/>
    <w:rsid w:val="00E312A5"/>
    <w:rsid w:val="00E31B5D"/>
    <w:rsid w:val="00E32F7D"/>
    <w:rsid w:val="00E33B8E"/>
    <w:rsid w:val="00E3588E"/>
    <w:rsid w:val="00E40B84"/>
    <w:rsid w:val="00E45A5B"/>
    <w:rsid w:val="00E46D74"/>
    <w:rsid w:val="00E52EDA"/>
    <w:rsid w:val="00E531DF"/>
    <w:rsid w:val="00E54265"/>
    <w:rsid w:val="00E55341"/>
    <w:rsid w:val="00E56267"/>
    <w:rsid w:val="00E607FB"/>
    <w:rsid w:val="00E62309"/>
    <w:rsid w:val="00E62A9D"/>
    <w:rsid w:val="00E63861"/>
    <w:rsid w:val="00E64971"/>
    <w:rsid w:val="00E649C0"/>
    <w:rsid w:val="00E65D39"/>
    <w:rsid w:val="00E70B4C"/>
    <w:rsid w:val="00E72ED4"/>
    <w:rsid w:val="00E84A91"/>
    <w:rsid w:val="00E90871"/>
    <w:rsid w:val="00E91300"/>
    <w:rsid w:val="00E925D3"/>
    <w:rsid w:val="00E9295B"/>
    <w:rsid w:val="00E92A4C"/>
    <w:rsid w:val="00E95A7A"/>
    <w:rsid w:val="00EA0A4C"/>
    <w:rsid w:val="00EA30D7"/>
    <w:rsid w:val="00EA4795"/>
    <w:rsid w:val="00EB2420"/>
    <w:rsid w:val="00EB355B"/>
    <w:rsid w:val="00EB51D4"/>
    <w:rsid w:val="00EB5CB3"/>
    <w:rsid w:val="00EB7E5A"/>
    <w:rsid w:val="00EC067D"/>
    <w:rsid w:val="00EC0941"/>
    <w:rsid w:val="00EC13D5"/>
    <w:rsid w:val="00EC1B95"/>
    <w:rsid w:val="00EC2AC2"/>
    <w:rsid w:val="00EC2F25"/>
    <w:rsid w:val="00EC3B39"/>
    <w:rsid w:val="00EC7974"/>
    <w:rsid w:val="00EC7D48"/>
    <w:rsid w:val="00ED0405"/>
    <w:rsid w:val="00ED22A3"/>
    <w:rsid w:val="00ED76B1"/>
    <w:rsid w:val="00EE523E"/>
    <w:rsid w:val="00EE5268"/>
    <w:rsid w:val="00EE55BE"/>
    <w:rsid w:val="00EE6A4C"/>
    <w:rsid w:val="00EF12E3"/>
    <w:rsid w:val="00F00450"/>
    <w:rsid w:val="00F035FF"/>
    <w:rsid w:val="00F053D8"/>
    <w:rsid w:val="00F05D6C"/>
    <w:rsid w:val="00F062A6"/>
    <w:rsid w:val="00F100D5"/>
    <w:rsid w:val="00F127C9"/>
    <w:rsid w:val="00F1654B"/>
    <w:rsid w:val="00F20777"/>
    <w:rsid w:val="00F209AC"/>
    <w:rsid w:val="00F21329"/>
    <w:rsid w:val="00F25384"/>
    <w:rsid w:val="00F33F6E"/>
    <w:rsid w:val="00F341A3"/>
    <w:rsid w:val="00F3544D"/>
    <w:rsid w:val="00F41CA9"/>
    <w:rsid w:val="00F43A87"/>
    <w:rsid w:val="00F47D81"/>
    <w:rsid w:val="00F50B7A"/>
    <w:rsid w:val="00F53AF2"/>
    <w:rsid w:val="00F60010"/>
    <w:rsid w:val="00F632B9"/>
    <w:rsid w:val="00F72286"/>
    <w:rsid w:val="00F739A1"/>
    <w:rsid w:val="00F762BB"/>
    <w:rsid w:val="00F7672E"/>
    <w:rsid w:val="00F80694"/>
    <w:rsid w:val="00F82E05"/>
    <w:rsid w:val="00F859EB"/>
    <w:rsid w:val="00F861AA"/>
    <w:rsid w:val="00F86870"/>
    <w:rsid w:val="00F9230B"/>
    <w:rsid w:val="00F93F41"/>
    <w:rsid w:val="00F95D0A"/>
    <w:rsid w:val="00FA7B9F"/>
    <w:rsid w:val="00FB0BFC"/>
    <w:rsid w:val="00FB1583"/>
    <w:rsid w:val="00FC7B14"/>
    <w:rsid w:val="00FD0F9D"/>
    <w:rsid w:val="00FD64B9"/>
    <w:rsid w:val="00FD6570"/>
    <w:rsid w:val="00FD790A"/>
    <w:rsid w:val="00FE1D3E"/>
    <w:rsid w:val="00FE23F4"/>
    <w:rsid w:val="00FE3D5C"/>
    <w:rsid w:val="00FE62AE"/>
    <w:rsid w:val="00FE7309"/>
    <w:rsid w:val="00FF27D3"/>
    <w:rsid w:val="00FF3EEF"/>
    <w:rsid w:val="00FF483E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19"/>
      </w:numPr>
    </w:pPr>
    <w:rPr>
      <w:lang w:val="x-none" w:eastAsia="x-none"/>
    </w:r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  <w:lang w:val="x-none" w:eastAsia="x-none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  <w:lang w:val="x-none" w:eastAsia="x-none"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2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5"/>
      </w:numPr>
    </w:pPr>
  </w:style>
  <w:style w:type="numbering" w:customStyle="1" w:styleId="LetterBoldList">
    <w:name w:val="Letter Bold List"/>
    <w:basedOn w:val="NoList"/>
    <w:rsid w:val="0058262F"/>
    <w:pPr>
      <w:numPr>
        <w:numId w:val="13"/>
      </w:numPr>
    </w:pPr>
  </w:style>
  <w:style w:type="numbering" w:customStyle="1" w:styleId="TopicalOutlineNumbers">
    <w:name w:val="Topical Outline Numbers"/>
    <w:rsid w:val="0058262F"/>
    <w:pPr>
      <w:numPr>
        <w:numId w:val="14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6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7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8"/>
      </w:numPr>
    </w:pPr>
    <w:rPr>
      <w:i/>
      <w:iCs/>
    </w:rPr>
  </w:style>
  <w:style w:type="table" w:styleId="TableGrid">
    <w:name w:val="Table Grid"/>
    <w:basedOn w:val="TableNormal"/>
    <w:rsid w:val="005826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EB2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rsid w:val="009E43D7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76"/>
    <w:rPr>
      <w:rFonts w:ascii="Courier New" w:hAnsi="Courier New" w:cs="Courier New"/>
    </w:rPr>
  </w:style>
  <w:style w:type="character" w:customStyle="1" w:styleId="n">
    <w:name w:val="n"/>
    <w:basedOn w:val="DefaultParagraphFont"/>
    <w:rsid w:val="00547E76"/>
  </w:style>
  <w:style w:type="character" w:customStyle="1" w:styleId="p">
    <w:name w:val="p"/>
    <w:basedOn w:val="DefaultParagraphFont"/>
    <w:rsid w:val="00547E76"/>
  </w:style>
  <w:style w:type="character" w:customStyle="1" w:styleId="o">
    <w:name w:val="o"/>
    <w:basedOn w:val="DefaultParagraphFont"/>
    <w:rsid w:val="00547E76"/>
  </w:style>
  <w:style w:type="character" w:customStyle="1" w:styleId="mi">
    <w:name w:val="mi"/>
    <w:basedOn w:val="DefaultParagraphFont"/>
    <w:rsid w:val="00547E76"/>
  </w:style>
  <w:style w:type="character" w:customStyle="1" w:styleId="s">
    <w:name w:val="s"/>
    <w:basedOn w:val="DefaultParagraphFont"/>
    <w:rsid w:val="00547E76"/>
  </w:style>
  <w:style w:type="paragraph" w:customStyle="1" w:styleId="picture0">
    <w:name w:val="picture"/>
    <w:basedOn w:val="Normal"/>
    <w:rsid w:val="00323A03"/>
    <w:pPr>
      <w:jc w:val="right"/>
    </w:pPr>
    <w:rPr>
      <w:rFonts w:cs="Arial"/>
    </w:rPr>
  </w:style>
  <w:style w:type="character" w:customStyle="1" w:styleId="FooterChar">
    <w:name w:val="Footer Char"/>
    <w:basedOn w:val="DefaultParagraphFont"/>
    <w:link w:val="Footer"/>
    <w:rsid w:val="00D15A24"/>
    <w:rPr>
      <w:rFonts w:ascii="Arial" w:hAnsi="Arial"/>
      <w:szCs w:val="24"/>
    </w:rPr>
  </w:style>
  <w:style w:type="character" w:styleId="PageNumber">
    <w:name w:val="page number"/>
    <w:rsid w:val="00D15A24"/>
    <w:rPr>
      <w:rFonts w:ascii="Arial" w:hAnsi="Arial"/>
      <w:sz w:val="20"/>
    </w:rPr>
  </w:style>
  <w:style w:type="paragraph" w:customStyle="1" w:styleId="Style1">
    <w:name w:val="Style1"/>
    <w:basedOn w:val="Normal"/>
    <w:link w:val="Style1Char"/>
    <w:qFormat/>
    <w:rsid w:val="005F3005"/>
    <w:rPr>
      <w:rFonts w:ascii="Bitstream Vera Sans Mono" w:hAnsi="Bitstream Vera Sans Mono"/>
      <w:sz w:val="22"/>
      <w:bdr w:val="single" w:sz="18" w:space="0" w:color="00FF00"/>
    </w:rPr>
  </w:style>
  <w:style w:type="character" w:customStyle="1" w:styleId="Style1Char">
    <w:name w:val="Style1 Char"/>
    <w:basedOn w:val="DefaultParagraphFont"/>
    <w:link w:val="Style1"/>
    <w:rsid w:val="005F3005"/>
    <w:rPr>
      <w:rFonts w:ascii="Bitstream Vera Sans Mono" w:hAnsi="Bitstream Vera Sans Mono"/>
      <w:sz w:val="22"/>
      <w:szCs w:val="24"/>
      <w:bdr w:val="single" w:sz="18" w:space="0" w:color="00FF00"/>
    </w:rPr>
  </w:style>
  <w:style w:type="paragraph" w:customStyle="1" w:styleId="codeeditorcode">
    <w:name w:val="code editor code"/>
    <w:basedOn w:val="NormalWeb"/>
    <w:link w:val="codeeditorcodeChar"/>
    <w:autoRedefine/>
    <w:qFormat/>
    <w:rsid w:val="007D47C7"/>
    <w:pPr>
      <w:tabs>
        <w:tab w:val="left" w:pos="344"/>
        <w:tab w:val="left" w:pos="704"/>
      </w:tabs>
      <w:spacing w:before="0" w:beforeAutospacing="0" w:after="0" w:afterAutospacing="0"/>
      <w:ind w:left="720"/>
    </w:pPr>
    <w:rPr>
      <w:rFonts w:ascii="Bitstream Vera Sans Mono" w:hAnsi="Bitstream Vera Sans Mono"/>
      <w:sz w:val="18"/>
    </w:rPr>
  </w:style>
  <w:style w:type="character" w:customStyle="1" w:styleId="NormalWebChar">
    <w:name w:val="Normal (Web) Char"/>
    <w:basedOn w:val="DefaultParagraphFont"/>
    <w:link w:val="NormalWeb"/>
    <w:uiPriority w:val="99"/>
    <w:rsid w:val="00BB46B7"/>
    <w:rPr>
      <w:sz w:val="24"/>
      <w:szCs w:val="24"/>
    </w:rPr>
  </w:style>
  <w:style w:type="character" w:customStyle="1" w:styleId="codeeditorcodeChar">
    <w:name w:val="code editor code Char"/>
    <w:basedOn w:val="NormalWebChar"/>
    <w:link w:val="codeeditorcode"/>
    <w:rsid w:val="007D47C7"/>
    <w:rPr>
      <w:rFonts w:ascii="Bitstream Vera Sans Mono" w:hAnsi="Bitstream Vera Sans Mono"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19"/>
      </w:numPr>
    </w:pPr>
    <w:rPr>
      <w:lang w:val="x-none" w:eastAsia="x-none"/>
    </w:r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  <w:lang w:val="x-none" w:eastAsia="x-none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  <w:lang w:val="x-none" w:eastAsia="x-none"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2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5"/>
      </w:numPr>
    </w:pPr>
  </w:style>
  <w:style w:type="numbering" w:customStyle="1" w:styleId="LetterBoldList">
    <w:name w:val="Letter Bold List"/>
    <w:basedOn w:val="NoList"/>
    <w:rsid w:val="0058262F"/>
    <w:pPr>
      <w:numPr>
        <w:numId w:val="13"/>
      </w:numPr>
    </w:pPr>
  </w:style>
  <w:style w:type="numbering" w:customStyle="1" w:styleId="TopicalOutlineNumbers">
    <w:name w:val="Topical Outline Numbers"/>
    <w:rsid w:val="0058262F"/>
    <w:pPr>
      <w:numPr>
        <w:numId w:val="14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6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7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8"/>
      </w:numPr>
    </w:pPr>
    <w:rPr>
      <w:i/>
      <w:iCs/>
    </w:rPr>
  </w:style>
  <w:style w:type="table" w:styleId="TableGrid">
    <w:name w:val="Table Grid"/>
    <w:basedOn w:val="TableNormal"/>
    <w:rsid w:val="005826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EB2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rsid w:val="009E43D7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76"/>
    <w:rPr>
      <w:rFonts w:ascii="Courier New" w:hAnsi="Courier New" w:cs="Courier New"/>
    </w:rPr>
  </w:style>
  <w:style w:type="character" w:customStyle="1" w:styleId="n">
    <w:name w:val="n"/>
    <w:basedOn w:val="DefaultParagraphFont"/>
    <w:rsid w:val="00547E76"/>
  </w:style>
  <w:style w:type="character" w:customStyle="1" w:styleId="p">
    <w:name w:val="p"/>
    <w:basedOn w:val="DefaultParagraphFont"/>
    <w:rsid w:val="00547E76"/>
  </w:style>
  <w:style w:type="character" w:customStyle="1" w:styleId="o">
    <w:name w:val="o"/>
    <w:basedOn w:val="DefaultParagraphFont"/>
    <w:rsid w:val="00547E76"/>
  </w:style>
  <w:style w:type="character" w:customStyle="1" w:styleId="mi">
    <w:name w:val="mi"/>
    <w:basedOn w:val="DefaultParagraphFont"/>
    <w:rsid w:val="00547E76"/>
  </w:style>
  <w:style w:type="character" w:customStyle="1" w:styleId="s">
    <w:name w:val="s"/>
    <w:basedOn w:val="DefaultParagraphFont"/>
    <w:rsid w:val="00547E76"/>
  </w:style>
  <w:style w:type="paragraph" w:customStyle="1" w:styleId="picture0">
    <w:name w:val="picture"/>
    <w:basedOn w:val="Normal"/>
    <w:rsid w:val="00323A03"/>
    <w:pPr>
      <w:jc w:val="right"/>
    </w:pPr>
    <w:rPr>
      <w:rFonts w:cs="Arial"/>
    </w:rPr>
  </w:style>
  <w:style w:type="character" w:customStyle="1" w:styleId="FooterChar">
    <w:name w:val="Footer Char"/>
    <w:basedOn w:val="DefaultParagraphFont"/>
    <w:link w:val="Footer"/>
    <w:rsid w:val="00D15A24"/>
    <w:rPr>
      <w:rFonts w:ascii="Arial" w:hAnsi="Arial"/>
      <w:szCs w:val="24"/>
    </w:rPr>
  </w:style>
  <w:style w:type="character" w:styleId="PageNumber">
    <w:name w:val="page number"/>
    <w:rsid w:val="00D15A24"/>
    <w:rPr>
      <w:rFonts w:ascii="Arial" w:hAnsi="Arial"/>
      <w:sz w:val="20"/>
    </w:rPr>
  </w:style>
  <w:style w:type="paragraph" w:customStyle="1" w:styleId="Style1">
    <w:name w:val="Style1"/>
    <w:basedOn w:val="Normal"/>
    <w:link w:val="Style1Char"/>
    <w:qFormat/>
    <w:rsid w:val="005F3005"/>
    <w:rPr>
      <w:rFonts w:ascii="Bitstream Vera Sans Mono" w:hAnsi="Bitstream Vera Sans Mono"/>
      <w:sz w:val="22"/>
      <w:bdr w:val="single" w:sz="18" w:space="0" w:color="00FF00"/>
    </w:rPr>
  </w:style>
  <w:style w:type="character" w:customStyle="1" w:styleId="Style1Char">
    <w:name w:val="Style1 Char"/>
    <w:basedOn w:val="DefaultParagraphFont"/>
    <w:link w:val="Style1"/>
    <w:rsid w:val="005F3005"/>
    <w:rPr>
      <w:rFonts w:ascii="Bitstream Vera Sans Mono" w:hAnsi="Bitstream Vera Sans Mono"/>
      <w:sz w:val="22"/>
      <w:szCs w:val="24"/>
      <w:bdr w:val="single" w:sz="18" w:space="0" w:color="00FF00"/>
    </w:rPr>
  </w:style>
  <w:style w:type="paragraph" w:customStyle="1" w:styleId="codeeditorcode">
    <w:name w:val="code editor code"/>
    <w:basedOn w:val="NormalWeb"/>
    <w:link w:val="codeeditorcodeChar"/>
    <w:autoRedefine/>
    <w:qFormat/>
    <w:rsid w:val="007D47C7"/>
    <w:pPr>
      <w:tabs>
        <w:tab w:val="left" w:pos="344"/>
        <w:tab w:val="left" w:pos="704"/>
      </w:tabs>
      <w:spacing w:before="0" w:beforeAutospacing="0" w:after="0" w:afterAutospacing="0"/>
      <w:ind w:left="720"/>
    </w:pPr>
    <w:rPr>
      <w:rFonts w:ascii="Bitstream Vera Sans Mono" w:hAnsi="Bitstream Vera Sans Mono"/>
      <w:sz w:val="18"/>
    </w:rPr>
  </w:style>
  <w:style w:type="character" w:customStyle="1" w:styleId="NormalWebChar">
    <w:name w:val="Normal (Web) Char"/>
    <w:basedOn w:val="DefaultParagraphFont"/>
    <w:link w:val="NormalWeb"/>
    <w:uiPriority w:val="99"/>
    <w:rsid w:val="00BB46B7"/>
    <w:rPr>
      <w:sz w:val="24"/>
      <w:szCs w:val="24"/>
    </w:rPr>
  </w:style>
  <w:style w:type="character" w:customStyle="1" w:styleId="codeeditorcodeChar">
    <w:name w:val="code editor code Char"/>
    <w:basedOn w:val="NormalWebChar"/>
    <w:link w:val="codeeditorcode"/>
    <w:rsid w:val="007D47C7"/>
    <w:rPr>
      <w:rFonts w:ascii="Bitstream Vera Sans Mono" w:hAnsi="Bitstream Vera Sans Mono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terrell\Application%20Data\Microsoft\Templates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A19ED-E371-4C25-8D52-15E8BE76B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</Template>
  <TotalTime>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1.2.5  Mechanical System Efficiency – VEX</vt:lpstr>
    </vt:vector>
  </TitlesOfParts>
  <Company>Project Lead The Way, Inc.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1.2.5  Mechanical System Efficiency – VEX</dc:title>
  <dc:subject>POE - Unit 1 - Lesson 1.2 - Energy Sources</dc:subject>
  <dc:creator>PLTW Computer Science</dc:creator>
  <cp:lastModifiedBy>Lyndsey Smith</cp:lastModifiedBy>
  <cp:revision>5</cp:revision>
  <cp:lastPrinted>2009-02-20T18:00:00Z</cp:lastPrinted>
  <dcterms:created xsi:type="dcterms:W3CDTF">2013-11-27T22:26:00Z</dcterms:created>
  <dcterms:modified xsi:type="dcterms:W3CDTF">2014-05-23T16:20:00Z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TWinEqns">
    <vt:bool>true</vt:bool>
  </property>
</Properties>
</file>